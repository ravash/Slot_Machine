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3E9" w:rsidP="00AD23E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Ravash inc.</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056A0B" w:rsidP="00056A0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Dylan’s Amazing Slot Machine!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056A0B">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056A0B">
                      <w:rPr>
                        <w:rFonts w:asciiTheme="majorHAnsi" w:eastAsiaTheme="majorEastAsia" w:hAnsiTheme="majorHAnsi" w:cstheme="majorBidi"/>
                        <w:b/>
                        <w:sz w:val="60"/>
                        <w:szCs w:val="60"/>
                      </w:rPr>
                      <w:t>Assignment 2</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232A9">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proofErr w:type="spellStart"/>
                <w:r w:rsidR="00F01B6F">
                  <w:t>Ravash</w:t>
                </w:r>
                <w:proofErr w:type="spellEnd"/>
                <w:r w:rsidR="00F01B6F">
                  <w:t xml:space="preserve"> </w:t>
                </w:r>
                <w:proofErr w:type="spellStart"/>
                <w:r w:rsidR="00F01B6F">
                  <w:t>inc</w:t>
                </w:r>
                <w:r>
                  <w:t>.</w:t>
                </w:r>
                <w:proofErr w:type="spellEnd"/>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313C6" w:rsidP="00A313C6">
                    <w:pPr>
                      <w:pStyle w:val="NoSpacing"/>
                      <w:jc w:val="center"/>
                      <w:rPr>
                        <w:b/>
                        <w:bCs/>
                        <w:sz w:val="28"/>
                        <w:szCs w:val="28"/>
                        <w:u w:val="single"/>
                      </w:rPr>
                    </w:pPr>
                    <w:r>
                      <w:rPr>
                        <w:b/>
                        <w:bCs/>
                        <w:sz w:val="28"/>
                        <w:szCs w:val="28"/>
                        <w:u w:val="single"/>
                      </w:rPr>
                      <w:t>Dylan Scott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2B851483" wp14:editId="2B70BC5C">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041C8A">
                <w:pPr>
                  <w:pStyle w:val="NoSpacing"/>
                  <w:jc w:val="center"/>
                  <w:rPr>
                    <w:sz w:val="24"/>
                    <w:szCs w:val="24"/>
                  </w:rPr>
                </w:pPr>
                <w:r>
                  <w:rPr>
                    <w:sz w:val="24"/>
                    <w:szCs w:val="24"/>
                  </w:rPr>
                  <w:t>May 16</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21774E" w:rsidRDefault="0021774E">
      <w:pPr>
        <w:rPr>
          <w:sz w:val="28"/>
          <w:szCs w:val="28"/>
        </w:rPr>
      </w:pPr>
    </w:p>
    <w:p w:rsidR="009410F2" w:rsidRDefault="0021774E" w:rsidP="009410F2">
      <w:pPr>
        <w:pStyle w:val="ListParagraph"/>
        <w:numPr>
          <w:ilvl w:val="0"/>
          <w:numId w:val="2"/>
        </w:numPr>
        <w:rPr>
          <w:b/>
          <w:sz w:val="24"/>
          <w:szCs w:val="24"/>
          <w:u w:val="single"/>
        </w:rPr>
      </w:pPr>
      <w:hyperlink w:anchor="_Version_History" w:history="1">
        <w:r w:rsidRPr="0021774E">
          <w:rPr>
            <w:rStyle w:val="Hyperlink"/>
            <w:b/>
            <w:sz w:val="24"/>
            <w:szCs w:val="24"/>
          </w:rPr>
          <w:t>Version History</w:t>
        </w:r>
      </w:hyperlink>
    </w:p>
    <w:p w:rsidR="009410F2" w:rsidRPr="009410F2" w:rsidRDefault="009410F2" w:rsidP="009410F2">
      <w:pPr>
        <w:pStyle w:val="ListParagraph"/>
        <w:rPr>
          <w:b/>
          <w:sz w:val="24"/>
          <w:szCs w:val="24"/>
          <w:u w:val="single"/>
        </w:rPr>
      </w:pPr>
    </w:p>
    <w:p w:rsidR="009410F2" w:rsidRDefault="009410F2" w:rsidP="009410F2">
      <w:pPr>
        <w:pStyle w:val="ListParagraph"/>
        <w:rPr>
          <w:b/>
          <w:sz w:val="24"/>
          <w:szCs w:val="24"/>
          <w:u w:val="single"/>
        </w:rPr>
      </w:pPr>
    </w:p>
    <w:p w:rsidR="009410F2" w:rsidRDefault="009410F2" w:rsidP="009410F2">
      <w:pPr>
        <w:pStyle w:val="ListParagraph"/>
        <w:numPr>
          <w:ilvl w:val="0"/>
          <w:numId w:val="2"/>
        </w:numPr>
        <w:rPr>
          <w:b/>
          <w:sz w:val="24"/>
          <w:szCs w:val="24"/>
          <w:u w:val="single"/>
        </w:rPr>
      </w:pPr>
      <w:hyperlink w:anchor="_Detailed_Game_Description-" w:history="1">
        <w:r w:rsidR="0021774E" w:rsidRPr="009410F2">
          <w:rPr>
            <w:rStyle w:val="Hyperlink"/>
            <w:b/>
            <w:sz w:val="24"/>
            <w:szCs w:val="24"/>
          </w:rPr>
          <w:t>Detailed Game Description</w:t>
        </w:r>
      </w:hyperlink>
    </w:p>
    <w:p w:rsidR="009410F2" w:rsidRPr="009410F2" w:rsidRDefault="009410F2" w:rsidP="009410F2">
      <w:pPr>
        <w:pStyle w:val="ListParagraph"/>
        <w:rPr>
          <w:b/>
          <w:sz w:val="24"/>
          <w:szCs w:val="24"/>
          <w:u w:val="single"/>
        </w:rPr>
      </w:pPr>
    </w:p>
    <w:p w:rsidR="009410F2" w:rsidRPr="009410F2" w:rsidRDefault="009410F2" w:rsidP="009410F2">
      <w:pPr>
        <w:pStyle w:val="ListParagraph"/>
        <w:rPr>
          <w:b/>
          <w:sz w:val="24"/>
          <w:szCs w:val="24"/>
          <w:u w:val="single"/>
        </w:rPr>
      </w:pPr>
    </w:p>
    <w:p w:rsidR="009410F2" w:rsidRDefault="009410F2" w:rsidP="009410F2">
      <w:pPr>
        <w:pStyle w:val="ListParagraph"/>
        <w:numPr>
          <w:ilvl w:val="0"/>
          <w:numId w:val="2"/>
        </w:numPr>
        <w:rPr>
          <w:b/>
          <w:sz w:val="24"/>
          <w:szCs w:val="24"/>
          <w:u w:val="single"/>
        </w:rPr>
      </w:pPr>
      <w:hyperlink w:anchor="_Game_Play_Mechanics" w:history="1">
        <w:r w:rsidR="0021774E" w:rsidRPr="009410F2">
          <w:rPr>
            <w:rStyle w:val="Hyperlink"/>
            <w:b/>
            <w:sz w:val="24"/>
            <w:szCs w:val="24"/>
          </w:rPr>
          <w:t>Game Play Mechanics</w:t>
        </w:r>
      </w:hyperlink>
    </w:p>
    <w:p w:rsidR="009410F2" w:rsidRDefault="009410F2" w:rsidP="009410F2">
      <w:pPr>
        <w:pStyle w:val="ListParagraph"/>
        <w:rPr>
          <w:b/>
          <w:sz w:val="24"/>
          <w:szCs w:val="24"/>
          <w:u w:val="single"/>
        </w:rPr>
      </w:pPr>
    </w:p>
    <w:p w:rsidR="009410F2" w:rsidRPr="009410F2" w:rsidRDefault="009410F2" w:rsidP="009410F2">
      <w:pPr>
        <w:pStyle w:val="ListParagraph"/>
        <w:rPr>
          <w:b/>
          <w:sz w:val="24"/>
          <w:szCs w:val="24"/>
          <w:u w:val="single"/>
        </w:rPr>
      </w:pPr>
    </w:p>
    <w:p w:rsidR="0021774E" w:rsidRDefault="009410F2" w:rsidP="0021774E">
      <w:pPr>
        <w:pStyle w:val="ListParagraph"/>
        <w:numPr>
          <w:ilvl w:val="0"/>
          <w:numId w:val="2"/>
        </w:numPr>
        <w:rPr>
          <w:b/>
          <w:sz w:val="24"/>
          <w:szCs w:val="24"/>
          <w:u w:val="single"/>
        </w:rPr>
      </w:pPr>
      <w:hyperlink w:anchor="_Controls_–" w:history="1">
        <w:r w:rsidR="0021774E" w:rsidRPr="009410F2">
          <w:rPr>
            <w:rStyle w:val="Hyperlink"/>
            <w:b/>
            <w:sz w:val="24"/>
            <w:szCs w:val="24"/>
          </w:rPr>
          <w:t>Controls</w:t>
        </w:r>
      </w:hyperlink>
    </w:p>
    <w:p w:rsidR="009410F2" w:rsidRPr="009410F2" w:rsidRDefault="009410F2" w:rsidP="009410F2">
      <w:pPr>
        <w:pStyle w:val="ListParagraph"/>
        <w:rPr>
          <w:b/>
          <w:sz w:val="24"/>
          <w:szCs w:val="24"/>
          <w:u w:val="single"/>
        </w:rPr>
      </w:pPr>
    </w:p>
    <w:p w:rsidR="009410F2" w:rsidRDefault="009410F2" w:rsidP="009410F2">
      <w:pPr>
        <w:pStyle w:val="ListParagraph"/>
        <w:rPr>
          <w:b/>
          <w:sz w:val="24"/>
          <w:szCs w:val="24"/>
          <w:u w:val="single"/>
        </w:rPr>
      </w:pPr>
    </w:p>
    <w:p w:rsidR="0021774E" w:rsidRDefault="009410F2" w:rsidP="0021774E">
      <w:pPr>
        <w:pStyle w:val="ListParagraph"/>
        <w:numPr>
          <w:ilvl w:val="0"/>
          <w:numId w:val="2"/>
        </w:numPr>
        <w:rPr>
          <w:b/>
          <w:sz w:val="24"/>
          <w:szCs w:val="24"/>
          <w:u w:val="single"/>
        </w:rPr>
      </w:pPr>
      <w:hyperlink w:anchor="_Screen_Descriptions_–" w:history="1">
        <w:r w:rsidR="0021774E" w:rsidRPr="009410F2">
          <w:rPr>
            <w:rStyle w:val="Hyperlink"/>
            <w:b/>
            <w:sz w:val="24"/>
            <w:szCs w:val="24"/>
          </w:rPr>
          <w:t>Screen Description</w:t>
        </w:r>
      </w:hyperlink>
    </w:p>
    <w:p w:rsidR="009410F2" w:rsidRDefault="009410F2" w:rsidP="009410F2">
      <w:pPr>
        <w:pStyle w:val="ListParagraph"/>
        <w:rPr>
          <w:b/>
          <w:sz w:val="24"/>
          <w:szCs w:val="24"/>
          <w:u w:val="single"/>
        </w:rPr>
      </w:pPr>
    </w:p>
    <w:p w:rsidR="009410F2" w:rsidRDefault="009410F2" w:rsidP="009410F2">
      <w:pPr>
        <w:pStyle w:val="ListParagraph"/>
        <w:rPr>
          <w:b/>
          <w:sz w:val="24"/>
          <w:szCs w:val="24"/>
          <w:u w:val="single"/>
        </w:rPr>
      </w:pPr>
    </w:p>
    <w:p w:rsidR="009410F2" w:rsidRDefault="009410F2" w:rsidP="0021774E">
      <w:pPr>
        <w:pStyle w:val="ListParagraph"/>
        <w:numPr>
          <w:ilvl w:val="0"/>
          <w:numId w:val="2"/>
        </w:numPr>
        <w:rPr>
          <w:b/>
          <w:sz w:val="24"/>
          <w:szCs w:val="24"/>
          <w:u w:val="single"/>
        </w:rPr>
      </w:pPr>
      <w:r>
        <w:rPr>
          <w:b/>
          <w:sz w:val="24"/>
          <w:szCs w:val="24"/>
          <w:u w:val="single"/>
        </w:rPr>
        <w:fldChar w:fldCharType="begin"/>
      </w:r>
      <w:r>
        <w:rPr>
          <w:b/>
          <w:sz w:val="24"/>
          <w:szCs w:val="24"/>
          <w:u w:val="single"/>
        </w:rPr>
        <w:instrText xml:space="preserve"> HYPERLINK  \l "_Scoring_–" </w:instrText>
      </w:r>
      <w:r>
        <w:rPr>
          <w:b/>
          <w:sz w:val="24"/>
          <w:szCs w:val="24"/>
          <w:u w:val="single"/>
        </w:rPr>
      </w:r>
      <w:r>
        <w:rPr>
          <w:b/>
          <w:sz w:val="24"/>
          <w:szCs w:val="24"/>
          <w:u w:val="single"/>
        </w:rPr>
        <w:fldChar w:fldCharType="separate"/>
      </w:r>
      <w:r w:rsidR="0021774E" w:rsidRPr="009410F2">
        <w:rPr>
          <w:rStyle w:val="Hyperlink"/>
          <w:b/>
          <w:sz w:val="24"/>
          <w:szCs w:val="24"/>
        </w:rPr>
        <w:t>Scoring</w:t>
      </w:r>
      <w:r>
        <w:rPr>
          <w:b/>
          <w:sz w:val="24"/>
          <w:szCs w:val="24"/>
          <w:u w:val="single"/>
        </w:rPr>
        <w:fldChar w:fldCharType="end"/>
      </w:r>
      <w:bookmarkStart w:id="0" w:name="_GoBack"/>
      <w:bookmarkEnd w:id="0"/>
    </w:p>
    <w:p w:rsidR="009410F2" w:rsidRPr="009410F2" w:rsidRDefault="009410F2" w:rsidP="009410F2">
      <w:pPr>
        <w:pStyle w:val="ListParagraph"/>
        <w:rPr>
          <w:b/>
          <w:sz w:val="24"/>
          <w:szCs w:val="24"/>
          <w:u w:val="single"/>
        </w:rPr>
      </w:pPr>
    </w:p>
    <w:p w:rsidR="009A4D42" w:rsidRPr="0021774E" w:rsidRDefault="009A4D42" w:rsidP="009410F2">
      <w:pPr>
        <w:pStyle w:val="ListParagraph"/>
        <w:rPr>
          <w:b/>
          <w:sz w:val="24"/>
          <w:szCs w:val="24"/>
          <w:u w:val="single"/>
        </w:rPr>
      </w:pPr>
      <w:r w:rsidRPr="0021774E">
        <w:rPr>
          <w:b/>
          <w:sz w:val="24"/>
          <w:szCs w:val="24"/>
          <w:u w:val="single"/>
        </w:rPr>
        <w:br w:type="page"/>
      </w:r>
    </w:p>
    <w:p w:rsidR="00F56775" w:rsidRDefault="009A4D42" w:rsidP="00172200">
      <w:pPr>
        <w:pStyle w:val="Heading1"/>
      </w:pPr>
      <w:bookmarkStart w:id="1" w:name="_Version_History"/>
      <w:bookmarkEnd w:id="1"/>
      <w:r>
        <w:lastRenderedPageBreak/>
        <w:t>Version History</w:t>
      </w:r>
    </w:p>
    <w:p w:rsidR="009A4D42" w:rsidRDefault="00172200" w:rsidP="006F3A03">
      <w:pPr>
        <w:rPr>
          <w:sz w:val="24"/>
          <w:szCs w:val="24"/>
        </w:rPr>
      </w:pPr>
      <w:r>
        <w:rPr>
          <w:sz w:val="24"/>
          <w:szCs w:val="24"/>
        </w:rPr>
        <w:t>Version 0.1-</w:t>
      </w:r>
    </w:p>
    <w:p w:rsidR="00172200" w:rsidRDefault="002770A4" w:rsidP="006F3A03">
      <w:pPr>
        <w:rPr>
          <w:sz w:val="24"/>
          <w:szCs w:val="24"/>
        </w:rPr>
      </w:pPr>
      <w:r>
        <w:rPr>
          <w:sz w:val="24"/>
          <w:szCs w:val="24"/>
        </w:rPr>
        <w:t>T</w:t>
      </w:r>
      <w:r w:rsidR="00CB2B9B" w:rsidRPr="00CB2B9B">
        <w:rPr>
          <w:sz w:val="24"/>
          <w:szCs w:val="24"/>
        </w:rPr>
        <w:t>he G</w:t>
      </w:r>
      <w:r w:rsidR="006F3A03">
        <w:rPr>
          <w:sz w:val="24"/>
          <w:szCs w:val="24"/>
        </w:rPr>
        <w:t>UI</w:t>
      </w:r>
      <w:r w:rsidR="00CB2B9B" w:rsidRPr="00CB2B9B">
        <w:rPr>
          <w:sz w:val="24"/>
          <w:szCs w:val="24"/>
        </w:rPr>
        <w:t xml:space="preserve"> for the game without the slot machine code, very basic G</w:t>
      </w:r>
      <w:r w:rsidR="006F3A03">
        <w:rPr>
          <w:sz w:val="24"/>
          <w:szCs w:val="24"/>
        </w:rPr>
        <w:t>UI</w:t>
      </w:r>
      <w:r w:rsidR="00CB2B9B" w:rsidRPr="00CB2B9B">
        <w:rPr>
          <w:sz w:val="24"/>
          <w:szCs w:val="24"/>
        </w:rPr>
        <w:t xml:space="preserve"> started the foundation for the project.</w:t>
      </w:r>
    </w:p>
    <w:p w:rsidR="002770A4" w:rsidRDefault="002770A4" w:rsidP="006F3A03">
      <w:pPr>
        <w:rPr>
          <w:sz w:val="24"/>
          <w:szCs w:val="24"/>
        </w:rPr>
      </w:pPr>
      <w:r>
        <w:rPr>
          <w:sz w:val="24"/>
          <w:szCs w:val="24"/>
        </w:rPr>
        <w:t>Version 0.2-</w:t>
      </w:r>
    </w:p>
    <w:p w:rsidR="006F3A03" w:rsidRDefault="006F3A03" w:rsidP="006F3A03">
      <w:pPr>
        <w:rPr>
          <w:sz w:val="24"/>
          <w:szCs w:val="24"/>
        </w:rPr>
      </w:pPr>
      <w:r w:rsidRPr="006F3A03">
        <w:rPr>
          <w:sz w:val="24"/>
          <w:szCs w:val="24"/>
        </w:rPr>
        <w:t xml:space="preserve">This version has the </w:t>
      </w:r>
      <w:r>
        <w:rPr>
          <w:sz w:val="24"/>
          <w:szCs w:val="24"/>
        </w:rPr>
        <w:t>GUI</w:t>
      </w:r>
      <w:r w:rsidRPr="006F3A03">
        <w:rPr>
          <w:sz w:val="24"/>
          <w:szCs w:val="24"/>
        </w:rPr>
        <w:t xml:space="preserve"> finished and some of the original Slotmachine.py code working with the G</w:t>
      </w:r>
      <w:r>
        <w:rPr>
          <w:sz w:val="24"/>
          <w:szCs w:val="24"/>
        </w:rPr>
        <w:t>UI</w:t>
      </w:r>
      <w:r w:rsidRPr="006F3A03">
        <w:rPr>
          <w:sz w:val="24"/>
          <w:szCs w:val="24"/>
        </w:rPr>
        <w:t>.</w:t>
      </w:r>
    </w:p>
    <w:p w:rsidR="006F3A03" w:rsidRDefault="006F3A03" w:rsidP="006F3A03">
      <w:pPr>
        <w:rPr>
          <w:sz w:val="24"/>
          <w:szCs w:val="24"/>
        </w:rPr>
      </w:pPr>
      <w:r>
        <w:rPr>
          <w:sz w:val="24"/>
          <w:szCs w:val="24"/>
        </w:rPr>
        <w:t>Version 0.3-</w:t>
      </w:r>
    </w:p>
    <w:p w:rsidR="00C0559F" w:rsidRDefault="00C0559F" w:rsidP="006F3A03">
      <w:pPr>
        <w:rPr>
          <w:sz w:val="24"/>
          <w:szCs w:val="24"/>
        </w:rPr>
      </w:pPr>
      <w:r w:rsidRPr="00C0559F">
        <w:rPr>
          <w:sz w:val="24"/>
          <w:szCs w:val="24"/>
        </w:rPr>
        <w:t xml:space="preserve">This version has the </w:t>
      </w:r>
      <w:r w:rsidR="005045F4">
        <w:rPr>
          <w:sz w:val="24"/>
          <w:szCs w:val="24"/>
        </w:rPr>
        <w:t>GUI</w:t>
      </w:r>
      <w:r w:rsidRPr="00C0559F">
        <w:rPr>
          <w:sz w:val="24"/>
          <w:szCs w:val="24"/>
        </w:rPr>
        <w:t xml:space="preserve"> finished and </w:t>
      </w:r>
      <w:r>
        <w:rPr>
          <w:sz w:val="24"/>
          <w:szCs w:val="24"/>
        </w:rPr>
        <w:t>most</w:t>
      </w:r>
      <w:r w:rsidRPr="00C0559F">
        <w:rPr>
          <w:sz w:val="24"/>
          <w:szCs w:val="24"/>
        </w:rPr>
        <w:t xml:space="preserve"> of the original Slotmach</w:t>
      </w:r>
      <w:r w:rsidR="005045F4">
        <w:rPr>
          <w:sz w:val="24"/>
          <w:szCs w:val="24"/>
        </w:rPr>
        <w:t>ine.py code working with the GUI</w:t>
      </w:r>
      <w:r w:rsidRPr="00C0559F">
        <w:rPr>
          <w:sz w:val="24"/>
          <w:szCs w:val="24"/>
        </w:rPr>
        <w:t xml:space="preserve">. </w:t>
      </w:r>
    </w:p>
    <w:p w:rsidR="00116521" w:rsidRDefault="00116521" w:rsidP="006F3A03">
      <w:pPr>
        <w:rPr>
          <w:sz w:val="24"/>
          <w:szCs w:val="24"/>
        </w:rPr>
      </w:pPr>
      <w:r>
        <w:rPr>
          <w:sz w:val="24"/>
          <w:szCs w:val="24"/>
        </w:rPr>
        <w:t>Version 0.4 –</w:t>
      </w:r>
    </w:p>
    <w:p w:rsidR="00116521" w:rsidRDefault="00116521" w:rsidP="006F3A03">
      <w:pPr>
        <w:rPr>
          <w:sz w:val="24"/>
          <w:szCs w:val="24"/>
        </w:rPr>
      </w:pPr>
      <w:r w:rsidRPr="00116521">
        <w:rPr>
          <w:sz w:val="24"/>
          <w:szCs w:val="24"/>
        </w:rPr>
        <w:t xml:space="preserve">This version has the </w:t>
      </w:r>
      <w:r w:rsidR="003111AF">
        <w:rPr>
          <w:sz w:val="24"/>
          <w:szCs w:val="24"/>
        </w:rPr>
        <w:t>GUI</w:t>
      </w:r>
      <w:r w:rsidRPr="00116521">
        <w:rPr>
          <w:sz w:val="24"/>
          <w:szCs w:val="24"/>
        </w:rPr>
        <w:t xml:space="preserve"> </w:t>
      </w:r>
      <w:r w:rsidR="003111AF">
        <w:rPr>
          <w:sz w:val="24"/>
          <w:szCs w:val="24"/>
        </w:rPr>
        <w:t xml:space="preserve">Completely </w:t>
      </w:r>
      <w:r w:rsidRPr="00116521">
        <w:rPr>
          <w:sz w:val="24"/>
          <w:szCs w:val="24"/>
        </w:rPr>
        <w:t xml:space="preserve">finished </w:t>
      </w:r>
      <w:r w:rsidR="003111AF">
        <w:rPr>
          <w:sz w:val="24"/>
          <w:szCs w:val="24"/>
        </w:rPr>
        <w:t xml:space="preserve">with a few touch ups from the 0.3 Version. All is done </w:t>
      </w:r>
      <w:r w:rsidRPr="00116521">
        <w:rPr>
          <w:sz w:val="24"/>
          <w:szCs w:val="24"/>
        </w:rPr>
        <w:t>except for the reel and the images.</w:t>
      </w:r>
    </w:p>
    <w:p w:rsidR="003C04D7" w:rsidRDefault="003C04D7" w:rsidP="006F3A03">
      <w:pPr>
        <w:rPr>
          <w:sz w:val="24"/>
          <w:szCs w:val="24"/>
        </w:rPr>
      </w:pPr>
      <w:r>
        <w:rPr>
          <w:sz w:val="24"/>
          <w:szCs w:val="24"/>
        </w:rPr>
        <w:t>Version 1.0 –</w:t>
      </w:r>
    </w:p>
    <w:p w:rsidR="003C04D7" w:rsidRDefault="003C04D7" w:rsidP="003C04D7">
      <w:pPr>
        <w:rPr>
          <w:sz w:val="24"/>
          <w:szCs w:val="24"/>
        </w:rPr>
      </w:pPr>
      <w:r w:rsidRPr="003C04D7">
        <w:rPr>
          <w:sz w:val="24"/>
          <w:szCs w:val="24"/>
        </w:rPr>
        <w:t>This is the most recent version of my program. The GUI is complete as well with the rest of the code. I've updated the Reels so they actually work with images. I've changed the Jack</w:t>
      </w:r>
      <w:r w:rsidR="00D32A41">
        <w:rPr>
          <w:sz w:val="24"/>
          <w:szCs w:val="24"/>
        </w:rPr>
        <w:t xml:space="preserve"> </w:t>
      </w:r>
      <w:r w:rsidR="00FB295D">
        <w:rPr>
          <w:sz w:val="24"/>
          <w:szCs w:val="24"/>
        </w:rPr>
        <w:t>Pot to actually give the player t</w:t>
      </w:r>
      <w:r w:rsidRPr="003C04D7">
        <w:rPr>
          <w:sz w:val="24"/>
          <w:szCs w:val="24"/>
        </w:rPr>
        <w:t>he Jack</w:t>
      </w:r>
      <w:r w:rsidR="00377BA4">
        <w:rPr>
          <w:sz w:val="24"/>
          <w:szCs w:val="24"/>
        </w:rPr>
        <w:t xml:space="preserve"> pot money if he wins it which </w:t>
      </w:r>
      <w:r w:rsidR="00435D8E">
        <w:rPr>
          <w:sz w:val="24"/>
          <w:szCs w:val="24"/>
        </w:rPr>
        <w:t>i</w:t>
      </w:r>
      <w:r w:rsidRPr="003C04D7">
        <w:rPr>
          <w:sz w:val="24"/>
          <w:szCs w:val="24"/>
        </w:rPr>
        <w:t xml:space="preserve">t hasn't been doing since </w:t>
      </w:r>
      <w:r w:rsidR="00D32A41">
        <w:rPr>
          <w:sz w:val="24"/>
          <w:szCs w:val="24"/>
        </w:rPr>
        <w:t>I</w:t>
      </w:r>
      <w:r w:rsidRPr="003C04D7">
        <w:rPr>
          <w:sz w:val="24"/>
          <w:szCs w:val="24"/>
        </w:rPr>
        <w:t>'ve switched the program code over to the GUI.</w:t>
      </w:r>
    </w:p>
    <w:p w:rsidR="006F3A03" w:rsidRDefault="006F3A03" w:rsidP="006F3A03">
      <w:pPr>
        <w:rPr>
          <w:sz w:val="24"/>
          <w:szCs w:val="24"/>
        </w:rPr>
      </w:pPr>
    </w:p>
    <w:p w:rsidR="005C2F0F" w:rsidRDefault="005C2F0F"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rPr>
          <w:sz w:val="24"/>
          <w:szCs w:val="24"/>
        </w:rPr>
      </w:pPr>
    </w:p>
    <w:p w:rsidR="00F27272" w:rsidRDefault="00F27272" w:rsidP="00F27272">
      <w:pPr>
        <w:pStyle w:val="Heading1"/>
      </w:pPr>
      <w:bookmarkStart w:id="2" w:name="_Detailed_Game_Description-"/>
      <w:bookmarkEnd w:id="2"/>
      <w:r>
        <w:t>Detailed Game Description-</w:t>
      </w:r>
    </w:p>
    <w:p w:rsidR="00F27272" w:rsidRDefault="00F27272" w:rsidP="00F27272">
      <w:r>
        <w:tab/>
        <w:t>My slot machine is very simple to use.</w:t>
      </w:r>
      <w:r w:rsidR="00047CC1">
        <w:t xml:space="preserve"> On start-up the player initially starts out at 1000$ and the machine has a jackpot value of 500$</w:t>
      </w:r>
      <w:r w:rsidR="00D730B0">
        <w:t xml:space="preserve">. Upon using the reset button the program will </w:t>
      </w:r>
      <w:proofErr w:type="gramStart"/>
      <w:r w:rsidR="00D730B0">
        <w:t>re-default</w:t>
      </w:r>
      <w:proofErr w:type="gramEnd"/>
      <w:r w:rsidR="00D730B0">
        <w:t xml:space="preserve"> the values and the player will start over.</w:t>
      </w:r>
      <w:r w:rsidR="00E04881">
        <w:t xml:space="preserve"> The objective of the game is to get as much money as possible and to not lose your money.</w:t>
      </w:r>
      <w:r w:rsidR="005971D0">
        <w:t xml:space="preserve"> By click the Spin button the program spins the reels and outputs the pictures and you either win or lose money depending on what reels you got. The player can increase and decrease the amount of money he/she wishes to use to bet against the machine.</w:t>
      </w:r>
    </w:p>
    <w:p w:rsidR="00136033" w:rsidRDefault="00136033" w:rsidP="00F27272"/>
    <w:p w:rsidR="00136033" w:rsidRDefault="00136033" w:rsidP="00136033">
      <w:pPr>
        <w:pStyle w:val="Heading1"/>
      </w:pPr>
      <w:bookmarkStart w:id="3" w:name="_Game_Play_Mechanics"/>
      <w:bookmarkEnd w:id="3"/>
      <w:r>
        <w:t>Game Play Mechanics –</w:t>
      </w:r>
    </w:p>
    <w:p w:rsidR="00136033" w:rsidRDefault="00136033" w:rsidP="00136033">
      <w:r>
        <w:tab/>
        <w:t>The gameplay for a slot machine is very simple, click a button and pray for the best.</w:t>
      </w:r>
      <w:r w:rsidR="00DB652E">
        <w:t xml:space="preserve"> The higher value of picture that appears on the reel, the more money you get. </w:t>
      </w:r>
      <w:r w:rsidR="00A92A7A">
        <w:t>Th</w:t>
      </w:r>
      <w:r w:rsidR="00DB652E">
        <w:t>e more times a</w:t>
      </w:r>
      <w:r w:rsidR="00D32DE1">
        <w:t>n</w:t>
      </w:r>
      <w:r w:rsidR="00DB652E">
        <w:t xml:space="preserve"> image appears on the reel, the more money you get.</w:t>
      </w:r>
      <w:r w:rsidR="004346EB">
        <w:t xml:space="preserve"> The player has an opportunity to win the jackpot which increases as the player bets more money.</w:t>
      </w:r>
    </w:p>
    <w:p w:rsidR="00D57D8F" w:rsidRDefault="00D57D8F" w:rsidP="00136033"/>
    <w:p w:rsidR="00D57D8F" w:rsidRDefault="00D57D8F" w:rsidP="00D57D8F">
      <w:pPr>
        <w:pStyle w:val="Heading1"/>
      </w:pPr>
      <w:bookmarkStart w:id="4" w:name="_Controls_–"/>
      <w:bookmarkEnd w:id="4"/>
      <w:r>
        <w:t>Controls –</w:t>
      </w:r>
    </w:p>
    <w:p w:rsidR="00D57D8F" w:rsidRDefault="00D57D8F" w:rsidP="00D57D8F">
      <w:r>
        <w:tab/>
        <w:t>My game has 7 buttons on it for controls. The spin button makes the application spin the reels and is the main button in the game. There is a reset button that resets all the money,</w:t>
      </w:r>
      <w:r w:rsidR="00956682">
        <w:t xml:space="preserve"> </w:t>
      </w:r>
      <w:r>
        <w:t>jackpot and bets back to their default values</w:t>
      </w:r>
      <w:r w:rsidR="00011F02">
        <w:t>. The quit button ends the game.</w:t>
      </w:r>
      <w:r w:rsidR="00665227">
        <w:t xml:space="preserve"> The other 4 buttons are beside the bet label and allow the user to raise and lower their bet by increments of +10, +100, -10 and – 100.</w:t>
      </w:r>
    </w:p>
    <w:p w:rsidR="00AF4039" w:rsidRDefault="00AF4039" w:rsidP="00D57D8F"/>
    <w:p w:rsidR="00AF4039" w:rsidRDefault="00AF4039" w:rsidP="00AF4039">
      <w:pPr>
        <w:pStyle w:val="Heading1"/>
      </w:pPr>
    </w:p>
    <w:p w:rsidR="00AF4039" w:rsidRDefault="00AF4039" w:rsidP="00AF4039">
      <w:pPr>
        <w:pStyle w:val="Heading1"/>
      </w:pPr>
    </w:p>
    <w:p w:rsidR="00DB652E" w:rsidRDefault="00DB652E" w:rsidP="00136033">
      <w:pPr>
        <w:rPr>
          <w:rFonts w:asciiTheme="majorHAnsi" w:eastAsiaTheme="majorEastAsia" w:hAnsiTheme="majorHAnsi" w:cstheme="majorBidi"/>
          <w:b/>
          <w:bCs/>
          <w:color w:val="365F91" w:themeColor="accent1" w:themeShade="BF"/>
          <w:sz w:val="28"/>
          <w:szCs w:val="28"/>
        </w:rPr>
      </w:pPr>
    </w:p>
    <w:p w:rsidR="00AF4039" w:rsidRDefault="00AF4039" w:rsidP="00136033">
      <w:pPr>
        <w:rPr>
          <w:rFonts w:asciiTheme="majorHAnsi" w:eastAsiaTheme="majorEastAsia" w:hAnsiTheme="majorHAnsi" w:cstheme="majorBidi"/>
          <w:b/>
          <w:bCs/>
          <w:color w:val="365F91" w:themeColor="accent1" w:themeShade="BF"/>
          <w:sz w:val="28"/>
          <w:szCs w:val="28"/>
        </w:rPr>
      </w:pPr>
    </w:p>
    <w:p w:rsidR="00AF4039" w:rsidRDefault="00AF4039" w:rsidP="00136033">
      <w:pPr>
        <w:rPr>
          <w:rFonts w:asciiTheme="majorHAnsi" w:eastAsiaTheme="majorEastAsia" w:hAnsiTheme="majorHAnsi" w:cstheme="majorBidi"/>
          <w:b/>
          <w:bCs/>
          <w:color w:val="365F91" w:themeColor="accent1" w:themeShade="BF"/>
          <w:sz w:val="28"/>
          <w:szCs w:val="28"/>
        </w:rPr>
      </w:pPr>
    </w:p>
    <w:p w:rsidR="00AF4039" w:rsidRDefault="00AF4039" w:rsidP="00136033">
      <w:pPr>
        <w:rPr>
          <w:rFonts w:asciiTheme="majorHAnsi" w:eastAsiaTheme="majorEastAsia" w:hAnsiTheme="majorHAnsi" w:cstheme="majorBidi"/>
          <w:b/>
          <w:bCs/>
          <w:color w:val="365F91" w:themeColor="accent1" w:themeShade="BF"/>
          <w:sz w:val="28"/>
          <w:szCs w:val="28"/>
        </w:rPr>
      </w:pPr>
    </w:p>
    <w:p w:rsidR="00AF4039" w:rsidRDefault="00AF4039" w:rsidP="00136033">
      <w:pPr>
        <w:rPr>
          <w:rFonts w:asciiTheme="majorHAnsi" w:eastAsiaTheme="majorEastAsia" w:hAnsiTheme="majorHAnsi" w:cstheme="majorBidi"/>
          <w:b/>
          <w:bCs/>
          <w:color w:val="365F91" w:themeColor="accent1" w:themeShade="BF"/>
          <w:sz w:val="28"/>
          <w:szCs w:val="28"/>
        </w:rPr>
      </w:pPr>
    </w:p>
    <w:p w:rsidR="00AF4039" w:rsidRDefault="00AF4039" w:rsidP="00AF4039">
      <w:pPr>
        <w:pStyle w:val="Heading1"/>
      </w:pPr>
      <w:bookmarkStart w:id="5" w:name="_Screen_Descriptions_–"/>
      <w:bookmarkEnd w:id="5"/>
      <w:r>
        <w:t>Screen Descriptions –</w:t>
      </w:r>
    </w:p>
    <w:p w:rsidR="00AF4039" w:rsidRPr="00AF4039" w:rsidRDefault="00AF4039" w:rsidP="00AF4039">
      <w:r>
        <w:rPr>
          <w:noProof/>
          <w:lang w:eastAsia="en-CA"/>
        </w:rPr>
        <w:drawing>
          <wp:inline distT="0" distB="0" distL="0" distR="0" wp14:anchorId="12AC4337" wp14:editId="759B4887">
            <wp:extent cx="5934075" cy="4448175"/>
            <wp:effectExtent l="0" t="0" r="9525" b="9525"/>
            <wp:docPr id="2" name="Picture 2" descr="C:\Users\Dylan\Dropbox\School\Semester 4\Intro to Graphics Programming\Assignments\Assignment 2\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ropbox\School\Semester 4\Intro to Graphics Programming\Assignments\Assignment 2\screen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F27272" w:rsidRDefault="00F27272" w:rsidP="00F27272">
      <w:pPr>
        <w:rPr>
          <w:sz w:val="24"/>
          <w:szCs w:val="24"/>
        </w:rPr>
      </w:pPr>
    </w:p>
    <w:p w:rsidR="005832FB" w:rsidRDefault="005832FB" w:rsidP="005832FB">
      <w:pPr>
        <w:pStyle w:val="Heading1"/>
      </w:pPr>
      <w:bookmarkStart w:id="6" w:name="_Scoring_–"/>
      <w:bookmarkEnd w:id="6"/>
      <w:r>
        <w:t>Scoring –</w:t>
      </w:r>
    </w:p>
    <w:p w:rsidR="005832FB" w:rsidRPr="005832FB" w:rsidRDefault="005832FB" w:rsidP="005832FB">
      <w:r>
        <w:tab/>
        <w:t xml:space="preserve">Scoring is based on what the player bets when the Spin button is clicked. </w:t>
      </w:r>
      <w:r w:rsidR="00A37754">
        <w:t>Depending on what images appear on the reel, the winnings are increased or decreased or the player may not win any money at all.</w:t>
      </w:r>
    </w:p>
    <w:sectPr w:rsidR="005832FB" w:rsidRPr="005832FB"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F3C" w:rsidRDefault="00936F3C" w:rsidP="00C152DC">
      <w:pPr>
        <w:spacing w:after="0" w:line="240" w:lineRule="auto"/>
      </w:pPr>
      <w:r>
        <w:separator/>
      </w:r>
    </w:p>
  </w:endnote>
  <w:endnote w:type="continuationSeparator" w:id="0">
    <w:p w:rsidR="00936F3C" w:rsidRDefault="00936F3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410F2" w:rsidRPr="009410F2">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936F3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410F2" w:rsidRPr="009410F2">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F3C" w:rsidRDefault="00936F3C" w:rsidP="00C152DC">
      <w:pPr>
        <w:spacing w:after="0" w:line="240" w:lineRule="auto"/>
      </w:pPr>
      <w:r>
        <w:separator/>
      </w:r>
    </w:p>
  </w:footnote>
  <w:footnote w:type="continuationSeparator" w:id="0">
    <w:p w:rsidR="00936F3C" w:rsidRDefault="00936F3C"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056A0B">
                <w:rPr>
                  <w:b/>
                  <w:bCs/>
                  <w:caps/>
                  <w:sz w:val="24"/>
                  <w:szCs w:val="24"/>
                </w:rPr>
                <w:t>Dylan’s Amazing Slot Machine!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56A0B">
                <w:rPr>
                  <w:b/>
                  <w:bCs/>
                  <w:caps/>
                  <w:sz w:val="24"/>
                  <w:szCs w:val="24"/>
                </w:rPr>
                <w:t>Dylan’s Amazing Slot Machine!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F709F"/>
    <w:multiLevelType w:val="hybridMultilevel"/>
    <w:tmpl w:val="1264F604"/>
    <w:lvl w:ilvl="0" w:tplc="75C6A394">
      <w:start w:val="1"/>
      <w:numFmt w:val="decimal"/>
      <w:lvlText w:val="%1."/>
      <w:lvlJc w:val="left"/>
      <w:pPr>
        <w:ind w:left="720" w:hanging="360"/>
      </w:pPr>
      <w:rPr>
        <w:rFonts w:hint="default"/>
        <w:b w:val="0"/>
        <w:sz w:val="2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1F02"/>
    <w:rsid w:val="00021BBC"/>
    <w:rsid w:val="00023AF4"/>
    <w:rsid w:val="00041C8A"/>
    <w:rsid w:val="00047CC1"/>
    <w:rsid w:val="00056A0B"/>
    <w:rsid w:val="00057D99"/>
    <w:rsid w:val="00080D8D"/>
    <w:rsid w:val="00116521"/>
    <w:rsid w:val="00136033"/>
    <w:rsid w:val="00172200"/>
    <w:rsid w:val="0021774E"/>
    <w:rsid w:val="00256108"/>
    <w:rsid w:val="002770A4"/>
    <w:rsid w:val="0029700C"/>
    <w:rsid w:val="003111AF"/>
    <w:rsid w:val="00377BA4"/>
    <w:rsid w:val="003C04D7"/>
    <w:rsid w:val="003E1D34"/>
    <w:rsid w:val="003E1D56"/>
    <w:rsid w:val="00420F46"/>
    <w:rsid w:val="004346EB"/>
    <w:rsid w:val="00435D8E"/>
    <w:rsid w:val="005045F4"/>
    <w:rsid w:val="0052734F"/>
    <w:rsid w:val="005832FB"/>
    <w:rsid w:val="005971D0"/>
    <w:rsid w:val="005C2F0F"/>
    <w:rsid w:val="005E7B1C"/>
    <w:rsid w:val="00665227"/>
    <w:rsid w:val="00686D09"/>
    <w:rsid w:val="00691022"/>
    <w:rsid w:val="006F3A03"/>
    <w:rsid w:val="00744BAC"/>
    <w:rsid w:val="007D2A8E"/>
    <w:rsid w:val="007D7E0C"/>
    <w:rsid w:val="008C6B2D"/>
    <w:rsid w:val="008E601F"/>
    <w:rsid w:val="008F3C94"/>
    <w:rsid w:val="00936F3C"/>
    <w:rsid w:val="009410F2"/>
    <w:rsid w:val="00953C99"/>
    <w:rsid w:val="00956682"/>
    <w:rsid w:val="00996533"/>
    <w:rsid w:val="009A4D42"/>
    <w:rsid w:val="009F6693"/>
    <w:rsid w:val="00A313C6"/>
    <w:rsid w:val="00A37754"/>
    <w:rsid w:val="00A92A7A"/>
    <w:rsid w:val="00AA765B"/>
    <w:rsid w:val="00AD223E"/>
    <w:rsid w:val="00AD23E9"/>
    <w:rsid w:val="00AF4039"/>
    <w:rsid w:val="00BF4089"/>
    <w:rsid w:val="00C0559F"/>
    <w:rsid w:val="00C152DC"/>
    <w:rsid w:val="00CB2B9B"/>
    <w:rsid w:val="00D32A41"/>
    <w:rsid w:val="00D32DE1"/>
    <w:rsid w:val="00D57D8F"/>
    <w:rsid w:val="00D668E0"/>
    <w:rsid w:val="00D730B0"/>
    <w:rsid w:val="00D82416"/>
    <w:rsid w:val="00DB652E"/>
    <w:rsid w:val="00E04881"/>
    <w:rsid w:val="00E232A9"/>
    <w:rsid w:val="00EB6F93"/>
    <w:rsid w:val="00F01B6F"/>
    <w:rsid w:val="00F27272"/>
    <w:rsid w:val="00F35C9E"/>
    <w:rsid w:val="00F362D0"/>
    <w:rsid w:val="00FB29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B2DF28C1-7DBC-4BC6-BCB9-AA14C2BC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0</TotalTime>
  <Pages>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Ravash inc.</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Dylan’s Amazing Slot Machine!</dc:title>
  <dc:subject>Assignment 2</dc:subject>
  <dc:creator>Dylan Scott</dc:creator>
  <cp:lastModifiedBy>Dylan</cp:lastModifiedBy>
  <cp:revision>2</cp:revision>
  <dcterms:created xsi:type="dcterms:W3CDTF">2012-06-07T04:07:00Z</dcterms:created>
  <dcterms:modified xsi:type="dcterms:W3CDTF">2012-06-07T04:07:00Z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