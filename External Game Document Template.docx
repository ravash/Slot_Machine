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AD23E9" w:rsidP="00AD23E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Ravash inc.</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0D6478" w:rsidP="000D647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Dylan’s Amazing Paint Program</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0D6478" w:rsidP="00056A0B">
                <w:pPr>
                  <w:pStyle w:val="NoSpacing"/>
                  <w:jc w:val="center"/>
                  <w:rPr>
                    <w:rFonts w:asciiTheme="majorHAnsi" w:eastAsiaTheme="majorEastAsia" w:hAnsiTheme="majorHAnsi" w:cstheme="majorBidi"/>
                    <w:b/>
                    <w:sz w:val="60"/>
                    <w:szCs w:val="60"/>
                  </w:rPr>
                </w:pPr>
                <w:r>
                  <w:rPr>
                    <w:rFonts w:asciiTheme="majorHAnsi" w:eastAsiaTheme="majorEastAsia" w:hAnsiTheme="majorHAnsi" w:cstheme="majorBidi"/>
                    <w:b/>
                    <w:sz w:val="60"/>
                    <w:szCs w:val="60"/>
                  </w:rPr>
                  <w:t>Assignment 3</w:t>
                </w:r>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w:t>
                </w:r>
                <w:r w:rsidR="00E232A9">
                  <w:rPr>
                    <w:sz w:val="24"/>
                    <w:szCs w:val="24"/>
                  </w:rPr>
                  <w:t>1.0</w:t>
                </w:r>
              </w:p>
              <w:p w:rsidR="003E1D56" w:rsidRDefault="003E1D56">
                <w:pPr>
                  <w:pStyle w:val="NoSpacing"/>
                  <w:jc w:val="center"/>
                </w:pPr>
              </w:p>
              <w:p w:rsidR="003E1D56" w:rsidRDefault="003E1D56">
                <w:pPr>
                  <w:pStyle w:val="NoSpacing"/>
                  <w:jc w:val="center"/>
                </w:pPr>
                <w:r>
                  <w:t xml:space="preserve">All work Copyright © </w:t>
                </w:r>
                <w:r w:rsidR="00041C8A">
                  <w:t>2012</w:t>
                </w:r>
                <w:r>
                  <w:t xml:space="preserve"> by </w:t>
                </w:r>
                <w:r w:rsidR="00F01B6F">
                  <w:t>Ravash inc</w:t>
                </w:r>
                <w:r>
                  <w:t>.</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A313C6" w:rsidP="00A313C6">
                    <w:pPr>
                      <w:pStyle w:val="NoSpacing"/>
                      <w:jc w:val="center"/>
                      <w:rPr>
                        <w:b/>
                        <w:bCs/>
                        <w:sz w:val="28"/>
                        <w:szCs w:val="28"/>
                        <w:u w:val="single"/>
                      </w:rPr>
                    </w:pPr>
                    <w:r>
                      <w:rPr>
                        <w:b/>
                        <w:bCs/>
                        <w:sz w:val="28"/>
                        <w:szCs w:val="28"/>
                        <w:u w:val="single"/>
                      </w:rPr>
                      <w:t>Dylan Scott</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eastAsia="en-CA"/>
            </w:rPr>
            <mc:AlternateContent>
              <mc:Choice Requires="wps">
                <w:drawing>
                  <wp:anchor distT="0" distB="0" distL="114300" distR="114300" simplePos="0" relativeHeight="251660288" behindDoc="0" locked="0" layoutInCell="1" allowOverlap="1" wp14:anchorId="28A11F97" wp14:editId="4845A81D">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Pr="003E1D56" w:rsidRDefault="000D6478" w:rsidP="003E1D56">
                                <w:pPr>
                                  <w:jc w:val="center"/>
                                  <w:rPr>
                                    <w:b/>
                                    <w:sz w:val="28"/>
                                    <w:szCs w:val="28"/>
                                  </w:rPr>
                                </w:pPr>
                                <w:r>
                                  <w:rPr>
                                    <w:b/>
                                    <w:noProof/>
                                    <w:sz w:val="28"/>
                                    <w:szCs w:val="28"/>
                                    <w:lang w:eastAsia="en-CA"/>
                                  </w:rPr>
                                  <w:drawing>
                                    <wp:inline distT="0" distB="0" distL="0" distR="0">
                                      <wp:extent cx="2162175" cy="1028700"/>
                                      <wp:effectExtent l="0" t="0" r="9525" b="0"/>
                                      <wp:docPr id="5" name="Picture 5" descr="C:\Users\Dylan\Pictures\Ravash(Sk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Pictures\Ravash(Skyp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10287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288;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">
                    <v:textbox style="mso-fit-shape-to-text:t">
                      <w:txbxContent>
                        <w:p w:rsidR="003E1D56" w:rsidRPr="003E1D56" w:rsidRDefault="000D6478" w:rsidP="003E1D56">
                          <w:pPr>
                            <w:jc w:val="center"/>
                            <w:rPr>
                              <w:b/>
                              <w:sz w:val="28"/>
                              <w:szCs w:val="28"/>
                            </w:rPr>
                          </w:pPr>
                          <w:r>
                            <w:rPr>
                              <w:b/>
                              <w:noProof/>
                              <w:sz w:val="28"/>
                              <w:szCs w:val="28"/>
                              <w:lang w:eastAsia="en-CA"/>
                            </w:rPr>
                            <w:drawing>
                              <wp:inline distT="0" distB="0" distL="0" distR="0">
                                <wp:extent cx="2162175" cy="1028700"/>
                                <wp:effectExtent l="0" t="0" r="9525" b="0"/>
                                <wp:docPr id="5" name="Picture 5" descr="C:\Users\Dylan\Pictures\Ravash(Sk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Pictures\Ravash(Skyp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1028700"/>
                                        </a:xfrm>
                                        <a:prstGeom prst="rect">
                                          <a:avLst/>
                                        </a:prstGeom>
                                        <a:noFill/>
                                        <a:ln>
                                          <a:noFill/>
                                        </a:ln>
                                      </pic:spPr>
                                    </pic:pic>
                                  </a:graphicData>
                                </a:graphic>
                              </wp:inline>
                            </w:drawing>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041C8A" w:rsidP="00041C8A">
                <w:pPr>
                  <w:pStyle w:val="NoSpacing"/>
                  <w:jc w:val="center"/>
                  <w:rPr>
                    <w:sz w:val="24"/>
                    <w:szCs w:val="24"/>
                  </w:rPr>
                </w:pPr>
                <w:r>
                  <w:rPr>
                    <w:sz w:val="24"/>
                    <w:szCs w:val="24"/>
                  </w:rPr>
                  <w:t>May 16</w:t>
                </w:r>
                <w:r w:rsidR="00021BBC" w:rsidRPr="00021BBC">
                  <w:rPr>
                    <w:sz w:val="24"/>
                    <w:szCs w:val="24"/>
                    <w:vertAlign w:val="superscript"/>
                  </w:rPr>
                  <w:t>th</w:t>
                </w:r>
                <w:r w:rsidR="00021BBC">
                  <w:rPr>
                    <w:sz w:val="24"/>
                    <w:szCs w:val="24"/>
                  </w:rPr>
                  <w:t xml:space="preserve"> 201</w:t>
                </w:r>
                <w:r>
                  <w:rPr>
                    <w:sz w:val="24"/>
                    <w:szCs w:val="24"/>
                  </w:rPr>
                  <w:t>2</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21774E" w:rsidRDefault="0021774E">
      <w:pPr>
        <w:rPr>
          <w:sz w:val="28"/>
          <w:szCs w:val="28"/>
        </w:rPr>
      </w:pPr>
    </w:p>
    <w:p w:rsidR="00E01EF4" w:rsidRDefault="00E01EF4" w:rsidP="00E01EF4">
      <w:pPr>
        <w:pStyle w:val="ListParagraph"/>
        <w:numPr>
          <w:ilvl w:val="0"/>
          <w:numId w:val="3"/>
        </w:numPr>
        <w:rPr>
          <w:sz w:val="28"/>
          <w:szCs w:val="28"/>
        </w:rPr>
      </w:pPr>
      <w:hyperlink w:anchor="_Version_History_1" w:history="1">
        <w:r w:rsidRPr="00E01EF4">
          <w:rPr>
            <w:rStyle w:val="Hyperlink"/>
            <w:sz w:val="28"/>
            <w:szCs w:val="28"/>
          </w:rPr>
          <w:t>Version History</w:t>
        </w:r>
      </w:hyperlink>
    </w:p>
    <w:p w:rsidR="006305F5" w:rsidRDefault="006305F5" w:rsidP="00E01EF4">
      <w:pPr>
        <w:pStyle w:val="ListParagraph"/>
        <w:numPr>
          <w:ilvl w:val="0"/>
          <w:numId w:val="3"/>
        </w:numPr>
        <w:rPr>
          <w:sz w:val="28"/>
          <w:szCs w:val="28"/>
        </w:rPr>
      </w:pPr>
      <w:hyperlink w:anchor="_Detailed_Application_Description:" w:history="1">
        <w:r w:rsidRPr="006305F5">
          <w:rPr>
            <w:rStyle w:val="Hyperlink"/>
            <w:sz w:val="28"/>
            <w:szCs w:val="28"/>
          </w:rPr>
          <w:t>Detailed Application Description</w:t>
        </w:r>
      </w:hyperlink>
    </w:p>
    <w:p w:rsidR="006A4578" w:rsidRDefault="006A4578" w:rsidP="006A4578">
      <w:pPr>
        <w:pStyle w:val="ListParagraph"/>
        <w:numPr>
          <w:ilvl w:val="0"/>
          <w:numId w:val="3"/>
        </w:numPr>
        <w:rPr>
          <w:sz w:val="28"/>
          <w:szCs w:val="28"/>
        </w:rPr>
      </w:pPr>
      <w:hyperlink w:anchor="_Controls:" w:history="1">
        <w:r w:rsidR="006305F5" w:rsidRPr="006A4578">
          <w:rPr>
            <w:rStyle w:val="Hyperlink"/>
            <w:sz w:val="28"/>
            <w:szCs w:val="28"/>
          </w:rPr>
          <w:t>Controls</w:t>
        </w:r>
      </w:hyperlink>
    </w:p>
    <w:p w:rsidR="006A4578" w:rsidRDefault="006A4578" w:rsidP="006A4578">
      <w:pPr>
        <w:pStyle w:val="ListParagraph"/>
        <w:numPr>
          <w:ilvl w:val="0"/>
          <w:numId w:val="3"/>
        </w:numPr>
        <w:rPr>
          <w:sz w:val="28"/>
          <w:szCs w:val="28"/>
        </w:rPr>
      </w:pPr>
      <w:hyperlink w:anchor="_Screen_Descriptions:" w:history="1">
        <w:r w:rsidRPr="006A4578">
          <w:rPr>
            <w:rStyle w:val="Hyperlink"/>
            <w:sz w:val="28"/>
            <w:szCs w:val="28"/>
          </w:rPr>
          <w:t>Screen Shots</w:t>
        </w:r>
      </w:hyperlink>
    </w:p>
    <w:p w:rsidR="006A4578" w:rsidRDefault="006A4578" w:rsidP="006A4578">
      <w:pPr>
        <w:pStyle w:val="ListParagraph"/>
        <w:numPr>
          <w:ilvl w:val="0"/>
          <w:numId w:val="3"/>
        </w:numPr>
        <w:rPr>
          <w:sz w:val="28"/>
          <w:szCs w:val="28"/>
        </w:rPr>
      </w:pPr>
      <w:hyperlink w:anchor="_Art_/_Multimedia" w:history="1">
        <w:r w:rsidRPr="006A4578">
          <w:rPr>
            <w:rStyle w:val="Hyperlink"/>
            <w:sz w:val="28"/>
            <w:szCs w:val="28"/>
          </w:rPr>
          <w:t>Art / Multimedia Index</w:t>
        </w:r>
      </w:hyperlink>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Pr="00825B60" w:rsidRDefault="00825B60" w:rsidP="00825B60">
      <w:pPr>
        <w:rPr>
          <w:sz w:val="28"/>
          <w:szCs w:val="28"/>
        </w:rPr>
      </w:pPr>
    </w:p>
    <w:p w:rsidR="00F56775" w:rsidRDefault="009A4D42" w:rsidP="00172200">
      <w:pPr>
        <w:pStyle w:val="Heading1"/>
      </w:pPr>
      <w:bookmarkStart w:id="0" w:name="_Version_History"/>
      <w:bookmarkEnd w:id="0"/>
      <w:r>
        <w:t>Version History</w:t>
      </w:r>
    </w:p>
    <w:p w:rsidR="00C97AB3" w:rsidRDefault="00C97AB3" w:rsidP="00C97AB3"/>
    <w:p w:rsidR="00C97AB3" w:rsidRPr="00C97AB3" w:rsidRDefault="00C97AB3" w:rsidP="00C97AB3">
      <w:r>
        <w:t xml:space="preserve">Version 0.1 </w:t>
      </w:r>
      <w:r w:rsidR="00A20D80">
        <w:t>– The</w:t>
      </w:r>
      <w:r>
        <w:t xml:space="preserve"> Very basic paint.py that was given out with minimal changes.</w:t>
      </w:r>
    </w:p>
    <w:p w:rsidR="009A4D42" w:rsidRDefault="00172200" w:rsidP="006F3A03">
      <w:pPr>
        <w:rPr>
          <w:sz w:val="24"/>
          <w:szCs w:val="24"/>
        </w:rPr>
      </w:pPr>
      <w:r>
        <w:rPr>
          <w:sz w:val="24"/>
          <w:szCs w:val="24"/>
        </w:rPr>
        <w:t>Version 0.</w:t>
      </w:r>
      <w:r w:rsidR="00C97AB3">
        <w:rPr>
          <w:sz w:val="24"/>
          <w:szCs w:val="24"/>
        </w:rPr>
        <w:t>2</w:t>
      </w:r>
      <w:r>
        <w:rPr>
          <w:sz w:val="24"/>
          <w:szCs w:val="24"/>
        </w:rPr>
        <w:t>-</w:t>
      </w:r>
      <w:r w:rsidR="00E01EF4">
        <w:rPr>
          <w:sz w:val="24"/>
          <w:szCs w:val="24"/>
        </w:rPr>
        <w:t xml:space="preserve"> </w:t>
      </w:r>
      <w:r w:rsidR="00E01EF4" w:rsidRPr="00E01EF4">
        <w:rPr>
          <w:sz w:val="24"/>
          <w:szCs w:val="24"/>
        </w:rPr>
        <w:t>This version is the first version of paint.py that was given out with the toolbar added to the left with basic buttons on the toolbar to show the GUI for now.</w:t>
      </w:r>
      <w:r w:rsidR="00A20D80">
        <w:rPr>
          <w:sz w:val="24"/>
          <w:szCs w:val="24"/>
        </w:rPr>
        <w:t>4</w:t>
      </w:r>
    </w:p>
    <w:p w:rsidR="00A20D80" w:rsidRDefault="00A20D80" w:rsidP="006F3A03">
      <w:pPr>
        <w:rPr>
          <w:sz w:val="24"/>
          <w:szCs w:val="24"/>
        </w:rPr>
      </w:pPr>
      <w:r>
        <w:rPr>
          <w:sz w:val="24"/>
          <w:szCs w:val="24"/>
        </w:rPr>
        <w:t xml:space="preserve">Version 0.3 - </w:t>
      </w:r>
      <w:r w:rsidRPr="00A20D80">
        <w:rPr>
          <w:sz w:val="24"/>
          <w:szCs w:val="24"/>
        </w:rPr>
        <w:t>I've added the Button class to easily create my buttons. Fixed an issue where the buttons weren't showing properly.</w:t>
      </w:r>
    </w:p>
    <w:p w:rsidR="00C97AB3" w:rsidRDefault="00C97AB3" w:rsidP="004A534F">
      <w:pPr>
        <w:rPr>
          <w:sz w:val="24"/>
          <w:szCs w:val="24"/>
        </w:rPr>
      </w:pPr>
      <w:r>
        <w:rPr>
          <w:sz w:val="24"/>
          <w:szCs w:val="24"/>
        </w:rPr>
        <w:t>Version 0.</w:t>
      </w:r>
      <w:r w:rsidR="00A20D80">
        <w:rPr>
          <w:sz w:val="24"/>
          <w:szCs w:val="24"/>
        </w:rPr>
        <w:t>4</w:t>
      </w:r>
      <w:r>
        <w:rPr>
          <w:sz w:val="24"/>
          <w:szCs w:val="24"/>
        </w:rPr>
        <w:t xml:space="preserve">- </w:t>
      </w:r>
      <w:r w:rsidR="00582540" w:rsidRPr="00582540">
        <w:rPr>
          <w:sz w:val="24"/>
          <w:szCs w:val="24"/>
        </w:rPr>
        <w:t>In this version I have added many more features and buttons and started working on the images for the button. All of the buttons are appearing in the gui and majority of them work.</w:t>
      </w:r>
      <w:r w:rsidR="004A534F">
        <w:rPr>
          <w:sz w:val="24"/>
          <w:szCs w:val="24"/>
        </w:rPr>
        <w:t xml:space="preserve"> </w:t>
      </w:r>
      <w:r w:rsidR="00582540" w:rsidRPr="00582540">
        <w:rPr>
          <w:sz w:val="24"/>
          <w:szCs w:val="24"/>
        </w:rPr>
        <w:t>I have the GUI to look more attractive by far.</w:t>
      </w:r>
      <w:r w:rsidR="004A534F">
        <w:rPr>
          <w:sz w:val="24"/>
          <w:szCs w:val="24"/>
        </w:rPr>
        <w:t xml:space="preserve"> </w:t>
      </w:r>
      <w:r w:rsidR="00582540" w:rsidRPr="00582540">
        <w:rPr>
          <w:sz w:val="24"/>
          <w:szCs w:val="24"/>
        </w:rPr>
        <w:t>This version i split up code for drawing depending on what button/option is currently selected.</w:t>
      </w:r>
    </w:p>
    <w:p w:rsidR="00D81901" w:rsidRDefault="00D81901" w:rsidP="004A534F">
      <w:pPr>
        <w:rPr>
          <w:sz w:val="24"/>
          <w:szCs w:val="24"/>
        </w:rPr>
      </w:pPr>
      <w:r>
        <w:rPr>
          <w:sz w:val="24"/>
          <w:szCs w:val="24"/>
        </w:rPr>
        <w:t>Version 1.0 – The Gui is finished and all buttons are working except for airbrush</w:t>
      </w:r>
      <w:r w:rsidR="00D86F39">
        <w:rPr>
          <w:sz w:val="24"/>
          <w:szCs w:val="24"/>
        </w:rPr>
        <w:t xml:space="preserve"> tool</w:t>
      </w:r>
      <w:r>
        <w:rPr>
          <w:sz w:val="24"/>
          <w:szCs w:val="24"/>
        </w:rPr>
        <w:t>.</w:t>
      </w:r>
    </w:p>
    <w:p w:rsidR="008F47C8" w:rsidRDefault="008F47C8" w:rsidP="004A534F">
      <w:pPr>
        <w:rPr>
          <w:sz w:val="24"/>
          <w:szCs w:val="24"/>
        </w:rPr>
      </w:pPr>
    </w:p>
    <w:p w:rsidR="008F47C8" w:rsidRDefault="008F47C8" w:rsidP="004A534F">
      <w:pPr>
        <w:rPr>
          <w:sz w:val="24"/>
          <w:szCs w:val="24"/>
        </w:rPr>
      </w:pPr>
    </w:p>
    <w:p w:rsidR="008F47C8" w:rsidRDefault="008F47C8" w:rsidP="004A534F">
      <w:pPr>
        <w:rPr>
          <w:sz w:val="24"/>
          <w:szCs w:val="24"/>
        </w:rPr>
      </w:pPr>
    </w:p>
    <w:p w:rsidR="008F47C8" w:rsidRDefault="008F47C8" w:rsidP="004A534F">
      <w:pPr>
        <w:rPr>
          <w:sz w:val="24"/>
          <w:szCs w:val="24"/>
        </w:rPr>
      </w:pPr>
    </w:p>
    <w:p w:rsidR="008F47C8" w:rsidRDefault="008F47C8" w:rsidP="004A534F">
      <w:pPr>
        <w:rPr>
          <w:sz w:val="24"/>
          <w:szCs w:val="24"/>
        </w:rPr>
      </w:pPr>
    </w:p>
    <w:p w:rsidR="008F47C8" w:rsidRDefault="008F47C8" w:rsidP="004A534F">
      <w:pPr>
        <w:rPr>
          <w:sz w:val="24"/>
          <w:szCs w:val="24"/>
        </w:rPr>
      </w:pPr>
    </w:p>
    <w:p w:rsidR="008F47C8" w:rsidRDefault="008F47C8" w:rsidP="004A534F">
      <w:pPr>
        <w:rPr>
          <w:sz w:val="24"/>
          <w:szCs w:val="24"/>
        </w:rPr>
      </w:pPr>
    </w:p>
    <w:p w:rsidR="008F47C8" w:rsidRDefault="008F47C8" w:rsidP="004A534F">
      <w:pPr>
        <w:rPr>
          <w:sz w:val="24"/>
          <w:szCs w:val="24"/>
        </w:rPr>
      </w:pPr>
    </w:p>
    <w:p w:rsidR="008F47C8" w:rsidRDefault="008F47C8" w:rsidP="004A534F">
      <w:pPr>
        <w:rPr>
          <w:sz w:val="24"/>
          <w:szCs w:val="24"/>
        </w:rPr>
      </w:pPr>
    </w:p>
    <w:p w:rsidR="008F47C8" w:rsidRDefault="008F47C8" w:rsidP="004A534F">
      <w:pPr>
        <w:rPr>
          <w:sz w:val="24"/>
          <w:szCs w:val="24"/>
        </w:rPr>
      </w:pPr>
    </w:p>
    <w:p w:rsidR="00825B60" w:rsidRDefault="00825B60" w:rsidP="00312AAD">
      <w:pPr>
        <w:pStyle w:val="Heading1"/>
      </w:pPr>
      <w:bookmarkStart w:id="1" w:name="_Detailed_Application_Description:"/>
      <w:bookmarkEnd w:id="1"/>
    </w:p>
    <w:p w:rsidR="005832FB" w:rsidRDefault="00312AAD" w:rsidP="00312AAD">
      <w:pPr>
        <w:pStyle w:val="Heading1"/>
      </w:pPr>
      <w:r>
        <w:t>Detailed Application Description:</w:t>
      </w:r>
    </w:p>
    <w:p w:rsidR="00312AAD" w:rsidRDefault="00312AAD" w:rsidP="00312AAD">
      <w:r>
        <w:tab/>
        <w:t xml:space="preserve">My program is very simple. The program loads up with an empty white canvas and a toolbar on the right with tools that allows the user to draw. The user is allowed to change the color and size of the lines being drawn. The user is able to save his picture or load a pre-existing picture to edit. </w:t>
      </w:r>
    </w:p>
    <w:p w:rsidR="006305F5" w:rsidRDefault="006305F5" w:rsidP="00312AAD"/>
    <w:p w:rsidR="006305F5" w:rsidRDefault="006305F5" w:rsidP="006305F5">
      <w:pPr>
        <w:pStyle w:val="Heading1"/>
      </w:pPr>
      <w:bookmarkStart w:id="2" w:name="_Controls:"/>
      <w:bookmarkEnd w:id="2"/>
      <w:r>
        <w:t>Controls:</w:t>
      </w:r>
    </w:p>
    <w:p w:rsidR="00237FA2" w:rsidRPr="00237FA2" w:rsidRDefault="00237FA2" w:rsidP="00237FA2">
      <w:r>
        <w:tab/>
        <w:t>My program’s controls can be controlled 100% by mouse dragging and clicking. The user can click the buttons on the right to change which tool he/she wishes to use.</w:t>
      </w:r>
      <w:r w:rsidR="00A350BF">
        <w:t xml:space="preserve"> The player also has the option to click keys to do the same as the buttons.</w:t>
      </w:r>
      <w:r w:rsidR="0004451D">
        <w:t xml:space="preserve"> </w:t>
      </w:r>
    </w:p>
    <w:p w:rsidR="00332223" w:rsidRDefault="00332223" w:rsidP="00332223"/>
    <w:p w:rsidR="00332223" w:rsidRPr="00332223" w:rsidRDefault="00332223" w:rsidP="00332223">
      <w:pPr>
        <w:pStyle w:val="Heading1"/>
      </w:pPr>
      <w:bookmarkStart w:id="3" w:name="_Screen_Descriptions:"/>
      <w:bookmarkEnd w:id="3"/>
      <w:r>
        <w:t>Screen Descriptions</w:t>
      </w:r>
      <w:r w:rsidR="0004451D">
        <w:t>:</w:t>
      </w:r>
    </w:p>
    <w:p w:rsidR="006305F5" w:rsidRDefault="0004451D" w:rsidP="006305F5">
      <w:r>
        <w:rPr>
          <w:noProof/>
          <w:lang w:eastAsia="en-CA"/>
        </w:rPr>
        <w:drawing>
          <wp:inline distT="0" distB="0" distL="0" distR="0" wp14:anchorId="2BC8A5D0" wp14:editId="4B8DEF95">
            <wp:extent cx="5934075" cy="4162425"/>
            <wp:effectExtent l="0" t="0" r="9525" b="9525"/>
            <wp:docPr id="6" name="Picture 6" descr="C:\Users\Dylan\Dropbox\Public\updated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ylan\Dropbox\Public\updatedgu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162425"/>
                    </a:xfrm>
                    <a:prstGeom prst="rect">
                      <a:avLst/>
                    </a:prstGeom>
                    <a:noFill/>
                    <a:ln>
                      <a:noFill/>
                    </a:ln>
                  </pic:spPr>
                </pic:pic>
              </a:graphicData>
            </a:graphic>
          </wp:inline>
        </w:drawing>
      </w:r>
    </w:p>
    <w:p w:rsidR="006305F5" w:rsidRDefault="006305F5" w:rsidP="006305F5"/>
    <w:p w:rsidR="00825B60" w:rsidRDefault="00825B60" w:rsidP="006305F5">
      <w:pPr>
        <w:pStyle w:val="Heading1"/>
      </w:pPr>
      <w:bookmarkStart w:id="4" w:name="_Art_/_Multimedia"/>
      <w:bookmarkEnd w:id="4"/>
    </w:p>
    <w:p w:rsidR="006305F5" w:rsidRDefault="006305F5" w:rsidP="006305F5">
      <w:pPr>
        <w:pStyle w:val="Heading1"/>
      </w:pPr>
      <w:bookmarkStart w:id="5" w:name="_GoBack"/>
      <w:bookmarkEnd w:id="5"/>
      <w:r>
        <w:t>Art / Multimedia Index:</w:t>
      </w:r>
    </w:p>
    <w:p w:rsidR="0004451D" w:rsidRPr="0004451D" w:rsidRDefault="0004451D" w:rsidP="0004451D">
      <w:r>
        <w:tab/>
        <w:t>Thanks goes out to Mike Bastin for the custom button icons. Whatever he didn’t create for me in Photoshop I created myself.</w:t>
      </w:r>
    </w:p>
    <w:sectPr w:rsidR="0004451D" w:rsidRPr="0004451D" w:rsidSect="008E601F">
      <w:headerReference w:type="even" r:id="rId15"/>
      <w:headerReference w:type="default" r:id="rId16"/>
      <w:footerReference w:type="even"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20D" w:rsidRDefault="0089120D" w:rsidP="00C152DC">
      <w:pPr>
        <w:spacing w:after="0" w:line="240" w:lineRule="auto"/>
      </w:pPr>
      <w:r>
        <w:separator/>
      </w:r>
    </w:p>
  </w:endnote>
  <w:endnote w:type="continuationSeparator" w:id="0">
    <w:p w:rsidR="0089120D" w:rsidRDefault="0089120D"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825B60" w:rsidRPr="00825B60">
      <w:rPr>
        <w:rFonts w:asciiTheme="majorHAnsi" w:hAnsiTheme="majorHAnsi"/>
        <w:noProof/>
      </w:rPr>
      <w:t>4</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89120D">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825B60" w:rsidRPr="00825B60">
      <w:rPr>
        <w:rFonts w:asciiTheme="majorHAnsi" w:hAnsiTheme="majorHAnsi"/>
        <w:noProof/>
      </w:rPr>
      <w:t>5</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20D" w:rsidRDefault="0089120D" w:rsidP="00C152DC">
      <w:pPr>
        <w:spacing w:after="0" w:line="240" w:lineRule="auto"/>
      </w:pPr>
      <w:r>
        <w:separator/>
      </w:r>
    </w:p>
  </w:footnote>
  <w:footnote w:type="continuationSeparator" w:id="0">
    <w:p w:rsidR="0089120D" w:rsidRDefault="0089120D"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0D6478">
                <w:rPr>
                  <w:b/>
                  <w:bCs/>
                  <w:caps/>
                  <w:sz w:val="24"/>
                  <w:szCs w:val="24"/>
                </w:rPr>
                <w:t>Dylan’s Amazing Paint Program</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041C8A" w:rsidP="00021BBC">
              <w:pPr>
                <w:pStyle w:val="Header"/>
                <w:rPr>
                  <w:color w:val="FFFFFF" w:themeColor="background1"/>
                </w:rPr>
              </w:pPr>
              <w:r>
                <w:rPr>
                  <w:color w:val="FFFFFF" w:themeColor="background1"/>
                  <w:lang w:val="en-US"/>
                </w:rPr>
                <w:t>May 16, 2012</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041C8A">
              <w:pPr>
                <w:pStyle w:val="Header"/>
                <w:jc w:val="right"/>
                <w:rPr>
                  <w:color w:val="FFFFFF" w:themeColor="background1"/>
                  <w:sz w:val="20"/>
                  <w:szCs w:val="20"/>
                </w:rPr>
              </w:pPr>
              <w:r>
                <w:rPr>
                  <w:color w:val="FFFFFF" w:themeColor="background1"/>
                  <w:lang w:val="en-US"/>
                </w:rPr>
                <w:t>May 16, 2012</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0D6478">
                <w:rPr>
                  <w:b/>
                  <w:bCs/>
                  <w:caps/>
                  <w:sz w:val="24"/>
                  <w:szCs w:val="24"/>
                </w:rPr>
                <w:t>Dylan’s Amazing Paint Program</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BD24F9"/>
    <w:multiLevelType w:val="hybridMultilevel"/>
    <w:tmpl w:val="229C04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B6F709F"/>
    <w:multiLevelType w:val="hybridMultilevel"/>
    <w:tmpl w:val="1264F604"/>
    <w:lvl w:ilvl="0" w:tplc="75C6A394">
      <w:start w:val="1"/>
      <w:numFmt w:val="decimal"/>
      <w:lvlText w:val="%1."/>
      <w:lvlJc w:val="left"/>
      <w:pPr>
        <w:ind w:left="720" w:hanging="360"/>
      </w:pPr>
      <w:rPr>
        <w:rFonts w:hint="default"/>
        <w:b w:val="0"/>
        <w:sz w:val="28"/>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11F02"/>
    <w:rsid w:val="00021BBC"/>
    <w:rsid w:val="00023AF4"/>
    <w:rsid w:val="00041C8A"/>
    <w:rsid w:val="0004451D"/>
    <w:rsid w:val="00047CC1"/>
    <w:rsid w:val="00056A0B"/>
    <w:rsid w:val="00057D99"/>
    <w:rsid w:val="00080D8D"/>
    <w:rsid w:val="000D6478"/>
    <w:rsid w:val="00116521"/>
    <w:rsid w:val="00136033"/>
    <w:rsid w:val="00172200"/>
    <w:rsid w:val="0021774E"/>
    <w:rsid w:val="00237FA2"/>
    <w:rsid w:val="00256108"/>
    <w:rsid w:val="002770A4"/>
    <w:rsid w:val="0029700C"/>
    <w:rsid w:val="003111AF"/>
    <w:rsid w:val="00312AAD"/>
    <w:rsid w:val="00332223"/>
    <w:rsid w:val="00377BA4"/>
    <w:rsid w:val="003C04D7"/>
    <w:rsid w:val="003E1D34"/>
    <w:rsid w:val="003E1D56"/>
    <w:rsid w:val="00420F46"/>
    <w:rsid w:val="004346EB"/>
    <w:rsid w:val="00435D8E"/>
    <w:rsid w:val="004A534F"/>
    <w:rsid w:val="005045F4"/>
    <w:rsid w:val="0052734F"/>
    <w:rsid w:val="00562074"/>
    <w:rsid w:val="00582540"/>
    <w:rsid w:val="005832FB"/>
    <w:rsid w:val="005971D0"/>
    <w:rsid w:val="005C2F0F"/>
    <w:rsid w:val="005E7B1C"/>
    <w:rsid w:val="006305F5"/>
    <w:rsid w:val="00665227"/>
    <w:rsid w:val="00686D09"/>
    <w:rsid w:val="00691022"/>
    <w:rsid w:val="006A4578"/>
    <w:rsid w:val="006F3A03"/>
    <w:rsid w:val="00744BAC"/>
    <w:rsid w:val="007D2A8E"/>
    <w:rsid w:val="00825B60"/>
    <w:rsid w:val="0089120D"/>
    <w:rsid w:val="008C6B2D"/>
    <w:rsid w:val="008E5448"/>
    <w:rsid w:val="008E601F"/>
    <w:rsid w:val="008F3C94"/>
    <w:rsid w:val="008F47C8"/>
    <w:rsid w:val="009410F2"/>
    <w:rsid w:val="00953C99"/>
    <w:rsid w:val="00956682"/>
    <w:rsid w:val="00996533"/>
    <w:rsid w:val="009A4D42"/>
    <w:rsid w:val="009F6693"/>
    <w:rsid w:val="00A20D80"/>
    <w:rsid w:val="00A313C6"/>
    <w:rsid w:val="00A350BF"/>
    <w:rsid w:val="00A37754"/>
    <w:rsid w:val="00A92A7A"/>
    <w:rsid w:val="00AA765B"/>
    <w:rsid w:val="00AD223E"/>
    <w:rsid w:val="00AD23E9"/>
    <w:rsid w:val="00AF4039"/>
    <w:rsid w:val="00BF4089"/>
    <w:rsid w:val="00C0559F"/>
    <w:rsid w:val="00C152DC"/>
    <w:rsid w:val="00C97AB3"/>
    <w:rsid w:val="00CA3BB2"/>
    <w:rsid w:val="00CB2B9B"/>
    <w:rsid w:val="00D32A41"/>
    <w:rsid w:val="00D32DE1"/>
    <w:rsid w:val="00D57D8F"/>
    <w:rsid w:val="00D668E0"/>
    <w:rsid w:val="00D730B0"/>
    <w:rsid w:val="00D81901"/>
    <w:rsid w:val="00D82416"/>
    <w:rsid w:val="00D86F39"/>
    <w:rsid w:val="00DB652E"/>
    <w:rsid w:val="00E01EF4"/>
    <w:rsid w:val="00E04881"/>
    <w:rsid w:val="00E232A9"/>
    <w:rsid w:val="00EB6F93"/>
    <w:rsid w:val="00F01B6F"/>
    <w:rsid w:val="00F27272"/>
    <w:rsid w:val="00F35C9E"/>
    <w:rsid w:val="00F362D0"/>
    <w:rsid w:val="00FB295D"/>
    <w:rsid w:val="00FC7E44"/>
    <w:rsid w:val="00FE77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2A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17220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1774E"/>
    <w:rPr>
      <w:color w:val="0000FF" w:themeColor="hyperlink"/>
      <w:u w:val="single"/>
    </w:rPr>
  </w:style>
  <w:style w:type="character" w:customStyle="1" w:styleId="Heading2Char">
    <w:name w:val="Heading 2 Char"/>
    <w:basedOn w:val="DefaultParagraphFont"/>
    <w:link w:val="Heading2"/>
    <w:uiPriority w:val="9"/>
    <w:rsid w:val="00312AA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2A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17220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1774E"/>
    <w:rPr>
      <w:color w:val="0000FF" w:themeColor="hyperlink"/>
      <w:u w:val="single"/>
    </w:rPr>
  </w:style>
  <w:style w:type="character" w:customStyle="1" w:styleId="Heading2Char">
    <w:name w:val="Heading 2 Char"/>
    <w:basedOn w:val="DefaultParagraphFont"/>
    <w:link w:val="Heading2"/>
    <w:uiPriority w:val="9"/>
    <w:rsid w:val="00312AA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2012-05-16T00:00:00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01DF951C-3762-4C58-8AAF-250091B06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104</TotalTime>
  <Pages>5</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Dylan’s Amazing Slot Machine!</vt:lpstr>
    </vt:vector>
  </TitlesOfParts>
  <Company>Ravash inc.</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Dylan’s Amazing Paint Program</dc:title>
  <dc:subject>Assignment 2</dc:subject>
  <dc:creator>Dylan Scott</dc:creator>
  <cp:lastModifiedBy>Dylan</cp:lastModifiedBy>
  <cp:revision>67</cp:revision>
  <dcterms:created xsi:type="dcterms:W3CDTF">2011-07-15T01:03:00Z</dcterms:created>
  <dcterms:modified xsi:type="dcterms:W3CDTF">2012-06-21T04:20:00Z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